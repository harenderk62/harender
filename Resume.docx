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3B4672" w:rsidP="00141A4C">
      <w:pPr>
        <w:pStyle w:val="Title"/>
      </w:pPr>
      <w:r>
        <w:t>Harender Kumar</w:t>
      </w:r>
    </w:p>
    <w:p w:rsidR="00141A4C" w:rsidRDefault="003B4672" w:rsidP="00141A4C">
      <w:r>
        <w:t>Wz-13, near A2 gurudwara, Janakpuri, New Delhi 110058</w:t>
      </w:r>
      <w:r w:rsidR="00141A4C">
        <w:t> | </w:t>
      </w:r>
      <w:r>
        <w:t>7048941490</w:t>
      </w:r>
      <w:r w:rsidR="00141A4C">
        <w:t> | </w:t>
      </w:r>
      <w:r>
        <w:t>harenderk62@gmail.com</w:t>
      </w:r>
    </w:p>
    <w:p w:rsidR="006270A9" w:rsidRDefault="006A496D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0D859BE7432C4DAB83B207089EBDC85E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6270A9" w:rsidRDefault="006A496D">
      <w:sdt>
        <w:sdtPr>
          <w:alias w:val="Add Objectives:"/>
          <w:tag w:val="Add Objectives:"/>
          <w:id w:val="396481143"/>
          <w:placeholder>
            <w:docPart w:val="BD8F53A1F3AB456282C3B8CCE147BBE7"/>
          </w:placeholder>
          <w:temporary/>
          <w:showingPlcHdr/>
          <w15:appearance w15:val="hidden"/>
        </w:sdtPr>
        <w:sdtEndPr/>
        <w:sdtContent>
          <w:r w:rsidR="009D5933">
            <w:t xml:space="preserve">To get started right away, just </w:t>
          </w:r>
          <w:r w:rsidR="00141A4C">
            <w:t>click</w:t>
          </w:r>
          <w:r w:rsidR="009D5933">
            <w:t xml:space="preserve"> any placeholder text (such as this) and start typing to replace it with your own.</w:t>
          </w:r>
        </w:sdtContent>
      </w:sdt>
    </w:p>
    <w:sdt>
      <w:sdtPr>
        <w:alias w:val="Education:"/>
        <w:tag w:val="Education:"/>
        <w:id w:val="807127995"/>
        <w:placeholder>
          <w:docPart w:val="155EB8819FCD4099997B7A99BDABBB65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3B4672" w:rsidRDefault="003B4672">
      <w:pPr>
        <w:pStyle w:val="Heading1"/>
      </w:pPr>
      <w:r>
        <w:t>Delhi Technological University (formerly Delhi College of Engineering)</w:t>
      </w:r>
    </w:p>
    <w:p w:rsidR="003B4672" w:rsidRDefault="00C408C6" w:rsidP="003B4672">
      <w:pPr>
        <w:pStyle w:val="ListBullet"/>
        <w:numPr>
          <w:ilvl w:val="0"/>
          <w:numId w:val="0"/>
        </w:numPr>
        <w:ind w:left="216"/>
      </w:pPr>
      <w:r>
        <w:t>B. tech in Mathematics and Computing(2018-present)</w:t>
      </w:r>
    </w:p>
    <w:p w:rsidR="003B4672" w:rsidRPr="003B4672" w:rsidRDefault="003B4672">
      <w:pPr>
        <w:pStyle w:val="Heading1"/>
        <w:rPr>
          <w:sz w:val="20"/>
        </w:rPr>
      </w:pPr>
    </w:p>
    <w:sdt>
      <w:sdtPr>
        <w:alias w:val="Skills &amp; Abilities:"/>
        <w:tag w:val="Skills &amp; Abilities:"/>
        <w:id w:val="458624136"/>
        <w:placeholder>
          <w:docPart w:val="F1CA60B0C5E24F638095BDDA5CBDA7B8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6270A9" w:rsidRDefault="00C408C6">
      <w:pPr>
        <w:pStyle w:val="Heading2"/>
      </w:pPr>
      <w:r>
        <w:t>Languages</w:t>
      </w:r>
    </w:p>
    <w:p w:rsidR="006270A9" w:rsidRDefault="00C408C6">
      <w:pPr>
        <w:pStyle w:val="ListBullet"/>
      </w:pPr>
      <w:r>
        <w:t>C</w:t>
      </w:r>
    </w:p>
    <w:p w:rsidR="00C408C6" w:rsidRDefault="00C408C6" w:rsidP="003F49D9">
      <w:pPr>
        <w:pStyle w:val="ListBullet"/>
      </w:pPr>
      <w:r>
        <w:t>C++</w:t>
      </w:r>
    </w:p>
    <w:p w:rsidR="006270A9" w:rsidRDefault="003F49D9">
      <w:pPr>
        <w:pStyle w:val="Heading2"/>
      </w:pPr>
      <w:r>
        <w:t>WEb Desining</w:t>
      </w:r>
    </w:p>
    <w:p w:rsidR="003F49D9" w:rsidRDefault="003F49D9" w:rsidP="003F49D9">
      <w:pPr>
        <w:pStyle w:val="ListBullet"/>
      </w:pPr>
      <w:r>
        <w:t>HTML, CSS, Bootstrap</w:t>
      </w:r>
    </w:p>
    <w:p w:rsidR="003F49D9" w:rsidRDefault="003F49D9" w:rsidP="003F49D9">
      <w:pPr>
        <w:pStyle w:val="ListBullet"/>
      </w:pPr>
      <w:r>
        <w:t xml:space="preserve">JavaScript, React.js </w:t>
      </w:r>
    </w:p>
    <w:p w:rsidR="003F49D9" w:rsidRDefault="003F49D9" w:rsidP="003F49D9">
      <w:pPr>
        <w:pStyle w:val="ListBullet"/>
        <w:numPr>
          <w:ilvl w:val="0"/>
          <w:numId w:val="0"/>
        </w:numPr>
        <w:ind w:left="216" w:hanging="216"/>
      </w:pPr>
    </w:p>
    <w:p w:rsidR="003F49D9" w:rsidRDefault="003F49D9" w:rsidP="003F49D9">
      <w:pPr>
        <w:pStyle w:val="Heading2"/>
      </w:pPr>
      <w:r>
        <w:t>Desining</w:t>
      </w:r>
    </w:p>
    <w:p w:rsidR="003F49D9" w:rsidRDefault="003F49D9" w:rsidP="003F49D9">
      <w:pPr>
        <w:pStyle w:val="ListBullet"/>
      </w:pPr>
      <w:r>
        <w:t>Adobe Photoshop</w:t>
      </w:r>
    </w:p>
    <w:p w:rsidR="003F49D9" w:rsidRPr="003F49D9" w:rsidRDefault="003F49D9" w:rsidP="003F49D9">
      <w:pPr>
        <w:pStyle w:val="ListBullet"/>
      </w:pPr>
      <w:r>
        <w:t>Adobe Premiere pro</w:t>
      </w:r>
    </w:p>
    <w:p w:rsidR="003F49D9" w:rsidRDefault="003F49D9" w:rsidP="003F49D9">
      <w:pPr>
        <w:pStyle w:val="ListBullet"/>
        <w:numPr>
          <w:ilvl w:val="0"/>
          <w:numId w:val="0"/>
        </w:numPr>
        <w:ind w:left="216" w:hanging="216"/>
      </w:pPr>
    </w:p>
    <w:sdt>
      <w:sdtPr>
        <w:alias w:val="Communication:"/>
        <w:tag w:val="Communication:"/>
        <w:id w:val="-1153840069"/>
        <w:placeholder>
          <w:docPart w:val="CC4050C0570840F7812FF9F6FCBF8362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2"/>
          </w:pPr>
          <w:r>
            <w:t>Communication</w:t>
          </w:r>
        </w:p>
      </w:sdtContent>
    </w:sdt>
    <w:p w:rsidR="006270A9" w:rsidRDefault="006A496D">
      <w:pPr>
        <w:pStyle w:val="ListBullet"/>
      </w:pPr>
      <w:sdt>
        <w:sdtPr>
          <w:alias w:val="Communication Skills:"/>
          <w:tag w:val="Communication Skills:"/>
          <w:id w:val="-1819335404"/>
          <w:placeholder>
            <w:docPart w:val="0677B76EBAC4449E980C42BE51EA98E9"/>
          </w:placeholder>
          <w:temporary/>
          <w:showingPlcHdr/>
          <w15:appearance w15:val="hidden"/>
        </w:sdtPr>
        <w:sdtEndPr/>
        <w:sdtContent>
          <w:r w:rsidR="009D5933">
            <w:t>You delivered that big presentation to rave reviews. Don’t be shy about it now! This is the place to show how well you work and play with others.</w:t>
          </w:r>
        </w:sdtContent>
      </w:sdt>
    </w:p>
    <w:sdt>
      <w:sdtPr>
        <w:alias w:val="Leadership:"/>
        <w:tag w:val="Leadership:"/>
        <w:id w:val="1837562325"/>
        <w:placeholder>
          <w:docPart w:val="D1B3945E7289495E909BCD3FD38BE685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2"/>
          </w:pPr>
          <w:r>
            <w:t>Leadership</w:t>
          </w:r>
        </w:p>
      </w:sdtContent>
    </w:sdt>
    <w:p w:rsidR="006270A9" w:rsidRDefault="003F49D9">
      <w:pPr>
        <w:pStyle w:val="ListBullet"/>
      </w:pPr>
      <w:r>
        <w:t>Team leader of Creative Team in Engifest.</w:t>
      </w:r>
      <w:bookmarkStart w:id="0" w:name="_GoBack"/>
      <w:bookmarkEnd w:id="0"/>
    </w:p>
    <w:sdt>
      <w:sdtPr>
        <w:alias w:val="Experience:"/>
        <w:tag w:val="Experience:"/>
        <w:id w:val="171684534"/>
        <w:placeholder>
          <w:docPart w:val="88D2D14A523B4747AF7432D023757C48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6270A9" w:rsidRDefault="00C408C6">
      <w:pPr>
        <w:pStyle w:val="Heading2"/>
      </w:pPr>
      <w:r>
        <w:t>Web Developer</w:t>
      </w:r>
      <w:r w:rsidR="009D5933">
        <w:t> | </w:t>
      </w:r>
      <w:r>
        <w:t>PEcten</w:t>
      </w:r>
      <w:r w:rsidR="009D5933">
        <w:t> | </w:t>
      </w:r>
      <w:r>
        <w:t>dec 2018- jan 2019</w:t>
      </w:r>
    </w:p>
    <w:p w:rsidR="006270A9" w:rsidRDefault="00C408C6">
      <w:pPr>
        <w:pStyle w:val="ListBullet"/>
      </w:pPr>
      <w:r>
        <w:t xml:space="preserve">I have worked on the client page in which I have fetch data from the API and display it on the Website using React.js </w:t>
      </w:r>
    </w:p>
    <w:p w:rsidR="001B29CF" w:rsidRPr="001B29CF" w:rsidRDefault="001B29CF" w:rsidP="00C408C6">
      <w:pPr>
        <w:pStyle w:val="ListBullet"/>
        <w:numPr>
          <w:ilvl w:val="0"/>
          <w:numId w:val="0"/>
        </w:numPr>
        <w:ind w:left="216"/>
      </w:pPr>
    </w:p>
    <w:sectPr w:rsidR="001B29CF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96D" w:rsidRDefault="006A496D">
      <w:pPr>
        <w:spacing w:after="0"/>
      </w:pPr>
      <w:r>
        <w:separator/>
      </w:r>
    </w:p>
  </w:endnote>
  <w:endnote w:type="continuationSeparator" w:id="0">
    <w:p w:rsidR="006A496D" w:rsidRDefault="006A49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96D" w:rsidRDefault="006A496D">
      <w:pPr>
        <w:spacing w:after="0"/>
      </w:pPr>
      <w:r>
        <w:separator/>
      </w:r>
    </w:p>
  </w:footnote>
  <w:footnote w:type="continuationSeparator" w:id="0">
    <w:p w:rsidR="006A496D" w:rsidRDefault="006A49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12E66D2"/>
    <w:multiLevelType w:val="hybridMultilevel"/>
    <w:tmpl w:val="91DE9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7"/>
  </w:num>
  <w:num w:numId="21">
    <w:abstractNumId w:val="11"/>
  </w:num>
  <w:num w:numId="22">
    <w:abstractNumId w:val="14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72"/>
    <w:rsid w:val="000A4F59"/>
    <w:rsid w:val="00141A4C"/>
    <w:rsid w:val="001B29CF"/>
    <w:rsid w:val="0028220F"/>
    <w:rsid w:val="00356C14"/>
    <w:rsid w:val="003B4672"/>
    <w:rsid w:val="003F49D9"/>
    <w:rsid w:val="00617B26"/>
    <w:rsid w:val="006270A9"/>
    <w:rsid w:val="00675956"/>
    <w:rsid w:val="00681034"/>
    <w:rsid w:val="006A496D"/>
    <w:rsid w:val="00816216"/>
    <w:rsid w:val="0087734B"/>
    <w:rsid w:val="009D5933"/>
    <w:rsid w:val="00BD768D"/>
    <w:rsid w:val="00C408C6"/>
    <w:rsid w:val="00C61F8E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BE585"/>
  <w15:chartTrackingRefBased/>
  <w15:docId w15:val="{ABC4E2E9-B05E-43B7-B9AC-7B3A9B51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3F4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e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859BE7432C4DAB83B207089EBDC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59B08-88A3-4B9D-81F6-1666B3CE7981}"/>
      </w:docPartPr>
      <w:docPartBody>
        <w:p w:rsidR="00000000" w:rsidRDefault="0066523C">
          <w:pPr>
            <w:pStyle w:val="0D859BE7432C4DAB83B207089EBDC85E"/>
          </w:pPr>
          <w:r>
            <w:t>Objective</w:t>
          </w:r>
        </w:p>
      </w:docPartBody>
    </w:docPart>
    <w:docPart>
      <w:docPartPr>
        <w:name w:val="BD8F53A1F3AB456282C3B8CCE147B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DBF09-0098-4F65-AC92-534469A91F55}"/>
      </w:docPartPr>
      <w:docPartBody>
        <w:p w:rsidR="00000000" w:rsidRDefault="0066523C">
          <w:pPr>
            <w:pStyle w:val="BD8F53A1F3AB456282C3B8CCE147BBE7"/>
          </w:pPr>
          <w:r>
            <w:t>To get started right away, just click any placeholder text (such as this) and start typing to replace it with your own.</w:t>
          </w:r>
        </w:p>
      </w:docPartBody>
    </w:docPart>
    <w:docPart>
      <w:docPartPr>
        <w:name w:val="155EB8819FCD4099997B7A99BDABB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D4E98-0EFE-4C81-A0A7-C88AD7BCB527}"/>
      </w:docPartPr>
      <w:docPartBody>
        <w:p w:rsidR="00000000" w:rsidRDefault="0066523C">
          <w:pPr>
            <w:pStyle w:val="155EB8819FCD4099997B7A99BDABBB65"/>
          </w:pPr>
          <w:r>
            <w:t>Education</w:t>
          </w:r>
        </w:p>
      </w:docPartBody>
    </w:docPart>
    <w:docPart>
      <w:docPartPr>
        <w:name w:val="F1CA60B0C5E24F638095BDDA5CBDA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EECE9-8192-4870-AABB-14C17C440482}"/>
      </w:docPartPr>
      <w:docPartBody>
        <w:p w:rsidR="00000000" w:rsidRDefault="0066523C">
          <w:pPr>
            <w:pStyle w:val="F1CA60B0C5E24F638095BDDA5CBDA7B8"/>
          </w:pPr>
          <w:r>
            <w:t xml:space="preserve">Skills &amp; </w:t>
          </w:r>
          <w:r>
            <w:t>Abilities</w:t>
          </w:r>
        </w:p>
      </w:docPartBody>
    </w:docPart>
    <w:docPart>
      <w:docPartPr>
        <w:name w:val="CC4050C0570840F7812FF9F6FCBF8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23C9F-D4E2-4372-9722-532A6EF3366E}"/>
      </w:docPartPr>
      <w:docPartBody>
        <w:p w:rsidR="00000000" w:rsidRDefault="0066523C">
          <w:pPr>
            <w:pStyle w:val="CC4050C0570840F7812FF9F6FCBF8362"/>
          </w:pPr>
          <w:r>
            <w:t>Communication</w:t>
          </w:r>
        </w:p>
      </w:docPartBody>
    </w:docPart>
    <w:docPart>
      <w:docPartPr>
        <w:name w:val="0677B76EBAC4449E980C42BE51EA9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45D37-0470-4E1F-98B9-28C2A2BE32DB}"/>
      </w:docPartPr>
      <w:docPartBody>
        <w:p w:rsidR="00000000" w:rsidRDefault="0066523C">
          <w:pPr>
            <w:pStyle w:val="0677B76EBAC4449E980C42BE51EA98E9"/>
          </w:pPr>
          <w:r>
            <w:t>You delivered that big presentation to rave reviews. Don’t be shy about it now</w:t>
          </w:r>
          <w:r>
            <w:t>! This is the place to show how well you work and play with others.</w:t>
          </w:r>
        </w:p>
      </w:docPartBody>
    </w:docPart>
    <w:docPart>
      <w:docPartPr>
        <w:name w:val="D1B3945E7289495E909BCD3FD38BE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34500-BEEB-4C89-85F2-1EB9946EABCE}"/>
      </w:docPartPr>
      <w:docPartBody>
        <w:p w:rsidR="00000000" w:rsidRDefault="0066523C">
          <w:pPr>
            <w:pStyle w:val="D1B3945E7289495E909BCD3FD38BE685"/>
          </w:pPr>
          <w:r>
            <w:t>Leadership</w:t>
          </w:r>
        </w:p>
      </w:docPartBody>
    </w:docPart>
    <w:docPart>
      <w:docPartPr>
        <w:name w:val="88D2D14A523B4747AF7432D023757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432D0-6AB9-417F-A9B8-6CF8DC8D43CD}"/>
      </w:docPartPr>
      <w:docPartBody>
        <w:p w:rsidR="00000000" w:rsidRDefault="0066523C">
          <w:pPr>
            <w:pStyle w:val="88D2D14A523B4747AF7432D023757C4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4D"/>
    <w:rsid w:val="0066523C"/>
    <w:rsid w:val="009C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E3F5B7A68F42068904C9656E523BAC">
    <w:name w:val="7EE3F5B7A68F42068904C9656E523BAC"/>
  </w:style>
  <w:style w:type="paragraph" w:customStyle="1" w:styleId="0F0B994EC18B49D88A0C1755A7FB2787">
    <w:name w:val="0F0B994EC18B49D88A0C1755A7FB2787"/>
  </w:style>
  <w:style w:type="paragraph" w:customStyle="1" w:styleId="260F96F87BA0491D8652BC365CD15FD9">
    <w:name w:val="260F96F87BA0491D8652BC365CD15FD9"/>
  </w:style>
  <w:style w:type="paragraph" w:customStyle="1" w:styleId="738CE88AD3A84639969169C27D68F590">
    <w:name w:val="738CE88AD3A84639969169C27D68F590"/>
  </w:style>
  <w:style w:type="paragraph" w:customStyle="1" w:styleId="0D859BE7432C4DAB83B207089EBDC85E">
    <w:name w:val="0D859BE7432C4DAB83B207089EBDC85E"/>
  </w:style>
  <w:style w:type="paragraph" w:customStyle="1" w:styleId="BD8F53A1F3AB456282C3B8CCE147BBE7">
    <w:name w:val="BD8F53A1F3AB456282C3B8CCE147BBE7"/>
  </w:style>
  <w:style w:type="paragraph" w:customStyle="1" w:styleId="155EB8819FCD4099997B7A99BDABBB65">
    <w:name w:val="155EB8819FCD4099997B7A99BDABBB65"/>
  </w:style>
  <w:style w:type="paragraph" w:customStyle="1" w:styleId="D6A98809373B463FA7BC1267C3588534">
    <w:name w:val="D6A98809373B463FA7BC1267C3588534"/>
  </w:style>
  <w:style w:type="paragraph" w:customStyle="1" w:styleId="9861169AA64C4A718D1ADCD441682A7F">
    <w:name w:val="9861169AA64C4A718D1ADCD441682A7F"/>
  </w:style>
  <w:style w:type="paragraph" w:customStyle="1" w:styleId="A7872D3DE2CF4B2DB663406FDBB8FCA2">
    <w:name w:val="A7872D3DE2CF4B2DB663406FDBB8FCA2"/>
  </w:style>
  <w:style w:type="paragraph" w:customStyle="1" w:styleId="1BBAB738828541F998686C5FB9F35A00">
    <w:name w:val="1BBAB738828541F998686C5FB9F35A00"/>
  </w:style>
  <w:style w:type="paragraph" w:customStyle="1" w:styleId="6F55FA7C79C7499E9471AC08326F8EA3">
    <w:name w:val="6F55FA7C79C7499E9471AC08326F8EA3"/>
  </w:style>
  <w:style w:type="paragraph" w:customStyle="1" w:styleId="7A410876DD2E4CF3B92FB1A69F338D3F">
    <w:name w:val="7A410876DD2E4CF3B92FB1A69F338D3F"/>
  </w:style>
  <w:style w:type="paragraph" w:customStyle="1" w:styleId="B7F81D22EBDD4E9DB060A650413D727D">
    <w:name w:val="B7F81D22EBDD4E9DB060A650413D727D"/>
  </w:style>
  <w:style w:type="paragraph" w:customStyle="1" w:styleId="BAC6466C92A243F0B58B3CCE6917EAD3">
    <w:name w:val="BAC6466C92A243F0B58B3CCE6917EAD3"/>
  </w:style>
  <w:style w:type="paragraph" w:customStyle="1" w:styleId="F1CA60B0C5E24F638095BDDA5CBDA7B8">
    <w:name w:val="F1CA60B0C5E24F638095BDDA5CBDA7B8"/>
  </w:style>
  <w:style w:type="paragraph" w:customStyle="1" w:styleId="EF517A50C6314EEEBEFBCBEF1AEB7F31">
    <w:name w:val="EF517A50C6314EEEBEFBCBEF1AEB7F31"/>
  </w:style>
  <w:style w:type="paragraph" w:customStyle="1" w:styleId="CDE2141490054064947ABF49D04BDB49">
    <w:name w:val="CDE2141490054064947ABF49D04BDB49"/>
  </w:style>
  <w:style w:type="paragraph" w:customStyle="1" w:styleId="DABFF2FF2E7C42B0B3E5838701BC5CF5">
    <w:name w:val="DABFF2FF2E7C42B0B3E5838701BC5CF5"/>
  </w:style>
  <w:style w:type="paragraph" w:customStyle="1" w:styleId="805B51FA319F4625B51532D36AA640AC">
    <w:name w:val="805B51FA319F4625B51532D36AA640AC"/>
  </w:style>
  <w:style w:type="paragraph" w:customStyle="1" w:styleId="CC4050C0570840F7812FF9F6FCBF8362">
    <w:name w:val="CC4050C0570840F7812FF9F6FCBF8362"/>
  </w:style>
  <w:style w:type="paragraph" w:customStyle="1" w:styleId="0677B76EBAC4449E980C42BE51EA98E9">
    <w:name w:val="0677B76EBAC4449E980C42BE51EA98E9"/>
  </w:style>
  <w:style w:type="paragraph" w:customStyle="1" w:styleId="D1B3945E7289495E909BCD3FD38BE685">
    <w:name w:val="D1B3945E7289495E909BCD3FD38BE685"/>
  </w:style>
  <w:style w:type="paragraph" w:customStyle="1" w:styleId="5E845DF39FFB4549AC5A2283A6E4C4A1">
    <w:name w:val="5E845DF39FFB4549AC5A2283A6E4C4A1"/>
  </w:style>
  <w:style w:type="paragraph" w:customStyle="1" w:styleId="88D2D14A523B4747AF7432D023757C48">
    <w:name w:val="88D2D14A523B4747AF7432D023757C48"/>
  </w:style>
  <w:style w:type="paragraph" w:customStyle="1" w:styleId="FBF5EB56DB8F4AAA92FB8F3BC9D75DE7">
    <w:name w:val="FBF5EB56DB8F4AAA92FB8F3BC9D75DE7"/>
  </w:style>
  <w:style w:type="paragraph" w:customStyle="1" w:styleId="B6FAA20A0CA34D2BAF6EAA0D1469DC76">
    <w:name w:val="B6FAA20A0CA34D2BAF6EAA0D1469DC76"/>
  </w:style>
  <w:style w:type="paragraph" w:customStyle="1" w:styleId="A96F605A82854CFD9CA548B16CE0CC33">
    <w:name w:val="A96F605A82854CFD9CA548B16CE0CC33"/>
  </w:style>
  <w:style w:type="paragraph" w:customStyle="1" w:styleId="DBA4337020F148B5B3D2508A4D73979D">
    <w:name w:val="DBA4337020F148B5B3D2508A4D73979D"/>
  </w:style>
  <w:style w:type="paragraph" w:customStyle="1" w:styleId="E8B7E1C4AC5B432CB12C8D0A0889A226">
    <w:name w:val="E8B7E1C4AC5B432CB12C8D0A0889A226"/>
  </w:style>
  <w:style w:type="paragraph" w:customStyle="1" w:styleId="E72BA35843074AB9AB4CEE616252AE2B">
    <w:name w:val="E72BA35843074AB9AB4CEE616252AE2B"/>
  </w:style>
  <w:style w:type="paragraph" w:customStyle="1" w:styleId="4F50843A357F4FDDA76C404A3865B376">
    <w:name w:val="4F50843A357F4FDDA76C404A3865B376"/>
  </w:style>
  <w:style w:type="paragraph" w:customStyle="1" w:styleId="2D5EF9FD844441C68AD793D541DD86C4">
    <w:name w:val="2D5EF9FD844441C68AD793D541DD86C4"/>
  </w:style>
  <w:style w:type="paragraph" w:customStyle="1" w:styleId="0FF8902AD3C544E0A218A6577BA69911">
    <w:name w:val="0FF8902AD3C544E0A218A6577BA69911"/>
    <w:rsid w:val="009C00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4DD36-CBB5-44D6-A49D-1BFF194C9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29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Harender Kumar</dc:creator>
  <cp:keywords/>
  <cp:lastModifiedBy>Harender Kumar</cp:lastModifiedBy>
  <cp:revision>1</cp:revision>
  <dcterms:created xsi:type="dcterms:W3CDTF">2019-05-30T09:27:00Z</dcterms:created>
  <dcterms:modified xsi:type="dcterms:W3CDTF">2019-05-30T09:56:00Z</dcterms:modified>
  <cp:version/>
</cp:coreProperties>
</file>